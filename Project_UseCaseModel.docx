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2CB2" w14:textId="367D404A" w:rsidR="008C4393" w:rsidRPr="00D047E9" w:rsidRDefault="007018B9">
      <w:pPr>
        <w:pStyle w:val="Title"/>
        <w:jc w:val="right"/>
        <w:rPr>
          <w:rFonts w:ascii="Times New Roman" w:hAnsi="Times New Roman"/>
        </w:rPr>
      </w:pPr>
      <w:r w:rsidRPr="007018B9">
        <w:rPr>
          <w:rFonts w:ascii="Times New Roman" w:hAnsi="Times New Roman"/>
        </w:rPr>
        <w:t>Online Library</w:t>
      </w:r>
    </w:p>
    <w:p w14:paraId="77D8AB30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4E2C3A76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11CB9B9C" w14:textId="26452C34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4B1D61E0" w14:textId="77777777" w:rsidR="008C4393" w:rsidRPr="00D047E9" w:rsidRDefault="008C4393"/>
    <w:p w14:paraId="41409CAD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66C76B91" w14:textId="77777777" w:rsidR="008C4393" w:rsidRPr="00D047E9" w:rsidRDefault="008C4393"/>
    <w:p w14:paraId="0B7687E6" w14:textId="77777777" w:rsidR="008C4393" w:rsidRPr="00D047E9" w:rsidRDefault="008C4393">
      <w:pPr>
        <w:pStyle w:val="BodyText"/>
      </w:pPr>
    </w:p>
    <w:p w14:paraId="5D483D72" w14:textId="77777777" w:rsidR="008C4393" w:rsidRPr="00D047E9" w:rsidRDefault="008C4393">
      <w:pPr>
        <w:pStyle w:val="BodyText"/>
      </w:pPr>
    </w:p>
    <w:p w14:paraId="376A35C7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9DD456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04B3FC78" w14:textId="77777777">
        <w:tc>
          <w:tcPr>
            <w:tcW w:w="2304" w:type="dxa"/>
          </w:tcPr>
          <w:p w14:paraId="41E78DD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B38ECC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1DFC59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0ACEAA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333F7F06" w14:textId="77777777">
        <w:tc>
          <w:tcPr>
            <w:tcW w:w="2304" w:type="dxa"/>
          </w:tcPr>
          <w:p w14:paraId="07E9373F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18F92052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2859AACF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12FA9C01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483CF890" w14:textId="77777777">
        <w:tc>
          <w:tcPr>
            <w:tcW w:w="2304" w:type="dxa"/>
          </w:tcPr>
          <w:p w14:paraId="25F8C68C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3E5B9A2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F0F4E5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93D85A5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6DC478D4" w14:textId="77777777">
        <w:tc>
          <w:tcPr>
            <w:tcW w:w="2304" w:type="dxa"/>
          </w:tcPr>
          <w:p w14:paraId="66187C42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5463E8E9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7EB12E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041F799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0EF2F5F" w14:textId="77777777">
        <w:tc>
          <w:tcPr>
            <w:tcW w:w="2304" w:type="dxa"/>
          </w:tcPr>
          <w:p w14:paraId="255C4B7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0C7BDD0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69C9CD7F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DDD616B" w14:textId="77777777" w:rsidR="008C4393" w:rsidRPr="00D047E9" w:rsidRDefault="008C4393">
            <w:pPr>
              <w:pStyle w:val="Tabletext"/>
            </w:pPr>
          </w:p>
        </w:tc>
      </w:tr>
    </w:tbl>
    <w:p w14:paraId="62F91FC2" w14:textId="77777777" w:rsidR="008C4393" w:rsidRPr="00D047E9" w:rsidRDefault="008C4393"/>
    <w:p w14:paraId="0A4443ED" w14:textId="77777777" w:rsidR="008C4393" w:rsidRPr="00D047E9" w:rsidRDefault="00570E86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77EE8488" w14:textId="615C61AA" w:rsidR="00D047E9" w:rsidRPr="00953092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953092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72D5F">
        <w:rPr>
          <w:noProof/>
        </w:rPr>
        <w:t>4</w:t>
      </w:r>
      <w:r w:rsidRPr="00D047E9">
        <w:rPr>
          <w:noProof/>
        </w:rPr>
        <w:fldChar w:fldCharType="end"/>
      </w:r>
    </w:p>
    <w:p w14:paraId="145F4068" w14:textId="308C20F5" w:rsidR="00D047E9" w:rsidRPr="00953092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953092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D72D5F">
        <w:rPr>
          <w:noProof/>
        </w:rPr>
        <w:t>5</w:t>
      </w:r>
      <w:r w:rsidR="0056530F" w:rsidRPr="00D047E9">
        <w:rPr>
          <w:noProof/>
        </w:rPr>
        <w:fldChar w:fldCharType="end"/>
      </w:r>
    </w:p>
    <w:p w14:paraId="253697F2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14:paraId="3A6FE14D" w14:textId="77777777" w:rsidR="008C4393" w:rsidRPr="00D047E9" w:rsidRDefault="008C4393" w:rsidP="00D047E9">
      <w:pPr>
        <w:pStyle w:val="InfoBlue"/>
      </w:pPr>
    </w:p>
    <w:p w14:paraId="71231E43" w14:textId="4257E02C"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14:paraId="403FD233" w14:textId="77777777" w:rsidR="008B4D06" w:rsidRPr="008B4D06" w:rsidRDefault="008B4D06" w:rsidP="008B4D06"/>
    <w:p w14:paraId="7F78CFE6" w14:textId="0ADE13B7" w:rsidR="0004741B" w:rsidRPr="00953092" w:rsidRDefault="0004741B" w:rsidP="00A56A09">
      <w:pPr>
        <w:numPr>
          <w:ilvl w:val="1"/>
          <w:numId w:val="23"/>
        </w:numPr>
        <w:spacing w:line="240" w:lineRule="auto"/>
        <w:jc w:val="both"/>
        <w:rPr>
          <w:bCs/>
          <w:iCs/>
          <w:color w:val="000000"/>
          <w:sz w:val="24"/>
        </w:rPr>
      </w:pPr>
      <w:r w:rsidRPr="00953092">
        <w:rPr>
          <w:bCs/>
          <w:iCs/>
          <w:color w:val="000000"/>
          <w:sz w:val="24"/>
        </w:rPr>
        <w:t xml:space="preserve">Use case: </w:t>
      </w:r>
      <w:r w:rsidR="000D693E" w:rsidRPr="00953092">
        <w:rPr>
          <w:bCs/>
          <w:iCs/>
          <w:color w:val="000000"/>
          <w:sz w:val="24"/>
        </w:rPr>
        <w:t>Log-in</w:t>
      </w:r>
    </w:p>
    <w:p w14:paraId="58CCB8D8" w14:textId="14EB9299" w:rsidR="0004741B" w:rsidRPr="00953092" w:rsidRDefault="0004741B" w:rsidP="00A56A09">
      <w:pPr>
        <w:numPr>
          <w:ilvl w:val="1"/>
          <w:numId w:val="23"/>
        </w:numPr>
        <w:spacing w:line="240" w:lineRule="auto"/>
        <w:jc w:val="both"/>
        <w:rPr>
          <w:bCs/>
          <w:iCs/>
          <w:color w:val="000000"/>
          <w:sz w:val="24"/>
        </w:rPr>
      </w:pPr>
      <w:r w:rsidRPr="00953092">
        <w:rPr>
          <w:bCs/>
          <w:iCs/>
          <w:color w:val="000000"/>
          <w:sz w:val="24"/>
        </w:rPr>
        <w:t>Level</w:t>
      </w:r>
      <w:r w:rsidR="000D693E" w:rsidRPr="00953092">
        <w:rPr>
          <w:bCs/>
          <w:iCs/>
          <w:color w:val="000000"/>
          <w:sz w:val="24"/>
        </w:rPr>
        <w:t>:</w:t>
      </w:r>
      <w:r w:rsidR="008B4D06" w:rsidRPr="00953092">
        <w:rPr>
          <w:bCs/>
          <w:iCs/>
          <w:color w:val="000000"/>
          <w:sz w:val="24"/>
        </w:rPr>
        <w:t xml:space="preserve"> User-goal</w:t>
      </w:r>
    </w:p>
    <w:p w14:paraId="40DC0DE9" w14:textId="7A334D96" w:rsidR="0004741B" w:rsidRPr="00953092" w:rsidRDefault="0004741B" w:rsidP="00A56A09">
      <w:pPr>
        <w:numPr>
          <w:ilvl w:val="1"/>
          <w:numId w:val="23"/>
        </w:numPr>
        <w:spacing w:line="240" w:lineRule="auto"/>
        <w:jc w:val="both"/>
        <w:rPr>
          <w:bCs/>
          <w:iCs/>
          <w:color w:val="000000"/>
          <w:sz w:val="24"/>
        </w:rPr>
      </w:pPr>
      <w:r w:rsidRPr="00953092">
        <w:rPr>
          <w:bCs/>
          <w:iCs/>
          <w:color w:val="000000"/>
          <w:sz w:val="24"/>
        </w:rPr>
        <w:t>Primary actor</w:t>
      </w:r>
      <w:r w:rsidR="000D693E" w:rsidRPr="00953092">
        <w:rPr>
          <w:bCs/>
          <w:iCs/>
          <w:color w:val="000000"/>
          <w:sz w:val="24"/>
        </w:rPr>
        <w:t>: User</w:t>
      </w:r>
    </w:p>
    <w:p w14:paraId="550E7C82" w14:textId="1D3A959B" w:rsidR="006C543D" w:rsidRPr="00953092" w:rsidRDefault="006C543D" w:rsidP="00A56A09">
      <w:pPr>
        <w:numPr>
          <w:ilvl w:val="1"/>
          <w:numId w:val="23"/>
        </w:numPr>
        <w:spacing w:line="240" w:lineRule="auto"/>
        <w:jc w:val="both"/>
        <w:rPr>
          <w:bCs/>
          <w:iCs/>
          <w:color w:val="000000"/>
          <w:sz w:val="24"/>
        </w:rPr>
      </w:pPr>
      <w:r w:rsidRPr="00953092">
        <w:rPr>
          <w:bCs/>
          <w:iCs/>
          <w:color w:val="000000"/>
          <w:sz w:val="24"/>
        </w:rPr>
        <w:t xml:space="preserve">Main success scenario: </w:t>
      </w:r>
      <w:r w:rsidR="000D693E" w:rsidRPr="00953092">
        <w:rPr>
          <w:bCs/>
          <w:iCs/>
          <w:color w:val="000000"/>
          <w:sz w:val="24"/>
        </w:rPr>
        <w:t xml:space="preserve">The user opens the application, enters his username and </w:t>
      </w:r>
      <w:proofErr w:type="gramStart"/>
      <w:r w:rsidR="000D693E" w:rsidRPr="00953092">
        <w:rPr>
          <w:bCs/>
          <w:iCs/>
          <w:color w:val="000000"/>
          <w:sz w:val="24"/>
        </w:rPr>
        <w:t xml:space="preserve">password </w:t>
      </w:r>
      <w:r w:rsidR="00A56A09" w:rsidRPr="00953092">
        <w:rPr>
          <w:bCs/>
          <w:iCs/>
          <w:color w:val="000000"/>
          <w:sz w:val="24"/>
        </w:rPr>
        <w:t xml:space="preserve"> </w:t>
      </w:r>
      <w:r w:rsidR="000D693E" w:rsidRPr="00953092">
        <w:rPr>
          <w:bCs/>
          <w:iCs/>
          <w:color w:val="000000"/>
          <w:sz w:val="24"/>
        </w:rPr>
        <w:t>and</w:t>
      </w:r>
      <w:proofErr w:type="gramEnd"/>
      <w:r w:rsidR="000D693E" w:rsidRPr="00953092">
        <w:rPr>
          <w:bCs/>
          <w:iCs/>
          <w:color w:val="000000"/>
          <w:sz w:val="24"/>
        </w:rPr>
        <w:t xml:space="preserve"> pressed the log-in button. The </w:t>
      </w:r>
      <w:r w:rsidR="008B4D06" w:rsidRPr="00953092">
        <w:rPr>
          <w:bCs/>
          <w:iCs/>
          <w:color w:val="000000"/>
          <w:sz w:val="24"/>
        </w:rPr>
        <w:t>request is sent to the server which</w:t>
      </w:r>
      <w:r w:rsidR="000D693E" w:rsidRPr="00953092">
        <w:rPr>
          <w:bCs/>
          <w:iCs/>
          <w:color w:val="000000"/>
          <w:sz w:val="24"/>
        </w:rPr>
        <w:t xml:space="preserve"> checks the user database</w:t>
      </w:r>
      <w:r w:rsidR="008B4D06" w:rsidRPr="00953092">
        <w:rPr>
          <w:bCs/>
          <w:iCs/>
          <w:color w:val="000000"/>
          <w:sz w:val="24"/>
        </w:rPr>
        <w:t xml:space="preserve"> and, if the credentials are correct, the application launches.</w:t>
      </w:r>
    </w:p>
    <w:p w14:paraId="27CB7167" w14:textId="6B6FBCAD" w:rsidR="00D047E9" w:rsidRPr="00953092" w:rsidRDefault="00D047E9" w:rsidP="00A56A09">
      <w:pPr>
        <w:numPr>
          <w:ilvl w:val="1"/>
          <w:numId w:val="23"/>
        </w:numPr>
        <w:spacing w:line="240" w:lineRule="auto"/>
        <w:jc w:val="both"/>
        <w:rPr>
          <w:bCs/>
          <w:iCs/>
          <w:color w:val="000000"/>
          <w:sz w:val="24"/>
        </w:rPr>
      </w:pPr>
      <w:r w:rsidRPr="00953092">
        <w:rPr>
          <w:bCs/>
          <w:iCs/>
          <w:color w:val="000000"/>
          <w:sz w:val="24"/>
        </w:rPr>
        <w:t xml:space="preserve">Extensions: </w:t>
      </w:r>
      <w:r w:rsidR="008B4D06" w:rsidRPr="00953092">
        <w:rPr>
          <w:bCs/>
          <w:iCs/>
          <w:color w:val="000000"/>
          <w:sz w:val="24"/>
        </w:rPr>
        <w:t>If the username-password combination is not found in the database, or if the user is banned, the log-in fails and the application doesn’t launch.</w:t>
      </w:r>
    </w:p>
    <w:p w14:paraId="38A623FF" w14:textId="08BADB83" w:rsidR="008B4D06" w:rsidRPr="00953092" w:rsidRDefault="008B4D06" w:rsidP="0004741B">
      <w:pPr>
        <w:spacing w:line="240" w:lineRule="auto"/>
        <w:ind w:left="720"/>
        <w:jc w:val="both"/>
        <w:rPr>
          <w:bCs/>
          <w:iCs/>
          <w:color w:val="000000"/>
          <w:sz w:val="24"/>
        </w:rPr>
      </w:pPr>
    </w:p>
    <w:p w14:paraId="0383F53A" w14:textId="77777777" w:rsidR="00A56A09" w:rsidRPr="00953092" w:rsidRDefault="00A56A09" w:rsidP="0004741B">
      <w:pPr>
        <w:spacing w:line="240" w:lineRule="auto"/>
        <w:ind w:left="720"/>
        <w:jc w:val="both"/>
        <w:rPr>
          <w:bCs/>
          <w:iCs/>
          <w:color w:val="000000"/>
          <w:sz w:val="24"/>
        </w:rPr>
      </w:pPr>
    </w:p>
    <w:p w14:paraId="4C0AEE65" w14:textId="4FD6B113" w:rsidR="008B4D06" w:rsidRPr="008B4D06" w:rsidRDefault="008B4D06" w:rsidP="00A56A09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Use case: </w:t>
      </w:r>
      <w:r>
        <w:rPr>
          <w:bCs/>
          <w:iCs/>
          <w:color w:val="000000"/>
          <w:sz w:val="24"/>
        </w:rPr>
        <w:t xml:space="preserve">Read </w:t>
      </w:r>
      <w:r w:rsidR="008E1823">
        <w:rPr>
          <w:bCs/>
          <w:iCs/>
          <w:color w:val="000000"/>
          <w:sz w:val="24"/>
        </w:rPr>
        <w:t xml:space="preserve">or modify </w:t>
      </w:r>
      <w:r>
        <w:rPr>
          <w:bCs/>
          <w:iCs/>
          <w:color w:val="000000"/>
          <w:sz w:val="24"/>
        </w:rPr>
        <w:t>a book</w:t>
      </w:r>
    </w:p>
    <w:p w14:paraId="5A68693D" w14:textId="4C4CBE25" w:rsidR="008B4D06" w:rsidRPr="008B4D06" w:rsidRDefault="008B4D06" w:rsidP="00A56A09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>Level:</w:t>
      </w:r>
      <w:r>
        <w:rPr>
          <w:bCs/>
          <w:iCs/>
          <w:color w:val="000000"/>
          <w:sz w:val="24"/>
        </w:rPr>
        <w:t xml:space="preserve"> Summary</w:t>
      </w:r>
    </w:p>
    <w:p w14:paraId="729A2D1D" w14:textId="77777777" w:rsidR="008B4D06" w:rsidRPr="008B4D06" w:rsidRDefault="008B4D06" w:rsidP="00A56A09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>Primary actor: User</w:t>
      </w:r>
    </w:p>
    <w:p w14:paraId="1FC19737" w14:textId="2315F3B0" w:rsidR="008B4D06" w:rsidRPr="008B4D06" w:rsidRDefault="008B4D06" w:rsidP="00A56A09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Main success scenario: </w:t>
      </w:r>
      <w:r w:rsidR="00F953F1">
        <w:rPr>
          <w:bCs/>
          <w:iCs/>
          <w:color w:val="000000"/>
          <w:sz w:val="24"/>
        </w:rPr>
        <w:t xml:space="preserve">After the user has logged-in, </w:t>
      </w:r>
      <w:r w:rsidR="008E1823">
        <w:rPr>
          <w:bCs/>
          <w:iCs/>
          <w:color w:val="000000"/>
          <w:sz w:val="24"/>
        </w:rPr>
        <w:t>he</w:t>
      </w:r>
      <w:r w:rsidR="00A56A09">
        <w:rPr>
          <w:bCs/>
          <w:iCs/>
          <w:color w:val="000000"/>
          <w:sz w:val="24"/>
        </w:rPr>
        <w:t>/she</w:t>
      </w:r>
      <w:r w:rsidR="008E1823">
        <w:rPr>
          <w:bCs/>
          <w:iCs/>
          <w:color w:val="000000"/>
          <w:sz w:val="24"/>
        </w:rPr>
        <w:t xml:space="preserve"> selects a book from the home page and opens it. The user may only modify the book if the owner gives permission</w:t>
      </w:r>
      <w:r w:rsidR="00A56A09">
        <w:rPr>
          <w:bCs/>
          <w:iCs/>
          <w:color w:val="000000"/>
          <w:sz w:val="24"/>
        </w:rPr>
        <w:t xml:space="preserve"> </w:t>
      </w:r>
      <w:r w:rsidR="008E1823">
        <w:rPr>
          <w:bCs/>
          <w:iCs/>
          <w:color w:val="000000"/>
          <w:sz w:val="24"/>
        </w:rPr>
        <w:t>(</w:t>
      </w:r>
      <w:r w:rsidR="00A56A09">
        <w:rPr>
          <w:bCs/>
          <w:iCs/>
          <w:color w:val="000000"/>
          <w:sz w:val="24"/>
        </w:rPr>
        <w:t>there are two types of modification permissions: ‘add text’ and ‘add and remove text’</w:t>
      </w:r>
      <w:r w:rsidR="008E1823">
        <w:rPr>
          <w:bCs/>
          <w:iCs/>
          <w:color w:val="000000"/>
          <w:sz w:val="24"/>
        </w:rPr>
        <w:t>)</w:t>
      </w:r>
      <w:r w:rsidR="00A56A09">
        <w:rPr>
          <w:bCs/>
          <w:iCs/>
          <w:color w:val="000000"/>
          <w:sz w:val="24"/>
        </w:rPr>
        <w:t>.</w:t>
      </w:r>
    </w:p>
    <w:p w14:paraId="60D2DF30" w14:textId="58AA8BDD" w:rsidR="008B4D06" w:rsidRPr="008B4D06" w:rsidRDefault="008B4D06" w:rsidP="00A56A09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Extensions: </w:t>
      </w:r>
      <w:r w:rsidR="008E1823">
        <w:rPr>
          <w:bCs/>
          <w:iCs/>
          <w:color w:val="000000"/>
          <w:sz w:val="24"/>
        </w:rPr>
        <w:t xml:space="preserve">The user can also search for a book by typing its name and pressing the search button. If the search fails, </w:t>
      </w:r>
      <w:r w:rsidR="00A56A09">
        <w:rPr>
          <w:bCs/>
          <w:iCs/>
          <w:color w:val="000000"/>
          <w:sz w:val="24"/>
        </w:rPr>
        <w:t>or if the book is not open for modifications, this use case fails.</w:t>
      </w:r>
    </w:p>
    <w:p w14:paraId="42CA3EA8" w14:textId="62CEB2C3" w:rsidR="008C4393" w:rsidRDefault="008C4393" w:rsidP="00A56A09">
      <w:pPr>
        <w:pStyle w:val="InfoBlue"/>
        <w:ind w:left="0"/>
      </w:pPr>
    </w:p>
    <w:p w14:paraId="2EACC2E6" w14:textId="34BDC626" w:rsidR="00A56A09" w:rsidRDefault="00A56A09" w:rsidP="00A56A09">
      <w:pPr>
        <w:pStyle w:val="BodyText"/>
      </w:pPr>
    </w:p>
    <w:p w14:paraId="701CDBD3" w14:textId="7FFBB137" w:rsidR="00A56A09" w:rsidRPr="008B4D06" w:rsidRDefault="00A56A09" w:rsidP="00A56A09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Use case: </w:t>
      </w:r>
      <w:r>
        <w:rPr>
          <w:bCs/>
          <w:iCs/>
          <w:color w:val="000000"/>
          <w:sz w:val="24"/>
        </w:rPr>
        <w:t>Write a</w:t>
      </w:r>
      <w:r w:rsidR="00562491">
        <w:rPr>
          <w:bCs/>
          <w:iCs/>
          <w:color w:val="000000"/>
          <w:sz w:val="24"/>
        </w:rPr>
        <w:t>nd publish a</w:t>
      </w:r>
      <w:r>
        <w:rPr>
          <w:bCs/>
          <w:iCs/>
          <w:color w:val="000000"/>
          <w:sz w:val="24"/>
        </w:rPr>
        <w:t xml:space="preserve"> book</w:t>
      </w:r>
    </w:p>
    <w:p w14:paraId="1E2A2E75" w14:textId="77777777" w:rsidR="00A56A09" w:rsidRPr="008B4D06" w:rsidRDefault="00A56A09" w:rsidP="00A56A09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>Level:</w:t>
      </w:r>
      <w:r>
        <w:rPr>
          <w:bCs/>
          <w:iCs/>
          <w:color w:val="000000"/>
          <w:sz w:val="24"/>
        </w:rPr>
        <w:t xml:space="preserve"> Summary</w:t>
      </w:r>
    </w:p>
    <w:p w14:paraId="5344FB45" w14:textId="77777777" w:rsidR="00A56A09" w:rsidRPr="008B4D06" w:rsidRDefault="00A56A09" w:rsidP="00A56A09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>Primary actor: User</w:t>
      </w:r>
    </w:p>
    <w:p w14:paraId="18686BD2" w14:textId="62511706" w:rsidR="00A56A09" w:rsidRPr="008B4D06" w:rsidRDefault="00A56A09" w:rsidP="00A56A09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Main success scenario: </w:t>
      </w:r>
      <w:r>
        <w:rPr>
          <w:bCs/>
          <w:iCs/>
          <w:color w:val="000000"/>
          <w:sz w:val="24"/>
        </w:rPr>
        <w:t xml:space="preserve">After the user has logged-in, he/she </w:t>
      </w:r>
      <w:r w:rsidR="00562491">
        <w:rPr>
          <w:bCs/>
          <w:iCs/>
          <w:color w:val="000000"/>
          <w:sz w:val="24"/>
        </w:rPr>
        <w:t>goes to the ‘my books’ section, where he can start writing a new book or continue writing an unpublished book</w:t>
      </w:r>
      <w:r w:rsidR="003D32D4">
        <w:rPr>
          <w:bCs/>
          <w:iCs/>
          <w:color w:val="000000"/>
          <w:sz w:val="24"/>
        </w:rPr>
        <w:t>, set its permissions, and publish it or update an already published book.</w:t>
      </w:r>
    </w:p>
    <w:p w14:paraId="78FD2463" w14:textId="7A8F9A80" w:rsidR="00A56A09" w:rsidRPr="008B4D06" w:rsidRDefault="00A56A09" w:rsidP="00A56A09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Extensions: </w:t>
      </w:r>
      <w:r w:rsidR="00752EBE">
        <w:rPr>
          <w:bCs/>
          <w:iCs/>
          <w:color w:val="000000"/>
          <w:sz w:val="24"/>
        </w:rPr>
        <w:t>If the administrator doesn’t allow the book to be published, this use case fails.</w:t>
      </w:r>
    </w:p>
    <w:p w14:paraId="6F677C6A" w14:textId="17B57406" w:rsidR="00A56A09" w:rsidRDefault="00A56A09" w:rsidP="00A56A09">
      <w:pPr>
        <w:pStyle w:val="BodyText"/>
      </w:pPr>
    </w:p>
    <w:p w14:paraId="2730BD48" w14:textId="77777777" w:rsidR="00561BC3" w:rsidRPr="00A56A09" w:rsidRDefault="00561BC3" w:rsidP="00A56A09">
      <w:pPr>
        <w:pStyle w:val="BodyText"/>
      </w:pPr>
    </w:p>
    <w:p w14:paraId="7566B082" w14:textId="4047799E" w:rsidR="00561BC3" w:rsidRPr="008B4D06" w:rsidRDefault="00561BC3" w:rsidP="00561BC3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Use case: </w:t>
      </w:r>
      <w:r>
        <w:rPr>
          <w:bCs/>
          <w:iCs/>
          <w:color w:val="000000"/>
          <w:sz w:val="24"/>
        </w:rPr>
        <w:t>A</w:t>
      </w:r>
      <w:r w:rsidR="00050D4B">
        <w:rPr>
          <w:bCs/>
          <w:iCs/>
          <w:color w:val="000000"/>
          <w:sz w:val="24"/>
        </w:rPr>
        <w:t>pprove book</w:t>
      </w:r>
    </w:p>
    <w:p w14:paraId="7F8E504D" w14:textId="13999FAD" w:rsidR="00561BC3" w:rsidRPr="008B4D06" w:rsidRDefault="00561BC3" w:rsidP="00561BC3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>Level:</w:t>
      </w:r>
      <w:r>
        <w:rPr>
          <w:bCs/>
          <w:iCs/>
          <w:color w:val="000000"/>
          <w:sz w:val="24"/>
        </w:rPr>
        <w:t xml:space="preserve"> User-goal</w:t>
      </w:r>
    </w:p>
    <w:p w14:paraId="11AB9B87" w14:textId="40885A05" w:rsidR="00561BC3" w:rsidRPr="008B4D06" w:rsidRDefault="00561BC3" w:rsidP="00561BC3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Primary actor: </w:t>
      </w:r>
      <w:r>
        <w:rPr>
          <w:bCs/>
          <w:iCs/>
          <w:color w:val="000000"/>
          <w:sz w:val="24"/>
        </w:rPr>
        <w:t>Administrator</w:t>
      </w:r>
    </w:p>
    <w:p w14:paraId="7F7A3FC3" w14:textId="43AC960D" w:rsidR="00561BC3" w:rsidRPr="008B4D06" w:rsidRDefault="00561BC3" w:rsidP="00561BC3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Main success scenario: </w:t>
      </w:r>
      <w:r w:rsidR="008D6F0D">
        <w:rPr>
          <w:bCs/>
          <w:iCs/>
          <w:color w:val="000000"/>
          <w:sz w:val="24"/>
        </w:rPr>
        <w:t>After the administrator has logged-in, he/she selects the book(s) which are to be published to the application from the list of publishing requests</w:t>
      </w:r>
      <w:r w:rsidR="00050D4B">
        <w:rPr>
          <w:bCs/>
          <w:iCs/>
          <w:color w:val="000000"/>
          <w:sz w:val="24"/>
        </w:rPr>
        <w:t xml:space="preserve"> from the users</w:t>
      </w:r>
      <w:r w:rsidR="008D6F0D">
        <w:rPr>
          <w:bCs/>
          <w:iCs/>
          <w:color w:val="000000"/>
          <w:sz w:val="24"/>
        </w:rPr>
        <w:t>.</w:t>
      </w:r>
    </w:p>
    <w:p w14:paraId="0FED251D" w14:textId="241E4CE9" w:rsidR="00561BC3" w:rsidRPr="008B4D06" w:rsidRDefault="00561BC3" w:rsidP="00561BC3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lastRenderedPageBreak/>
        <w:t xml:space="preserve">Extensions: </w:t>
      </w:r>
      <w:r w:rsidR="008D6F0D">
        <w:rPr>
          <w:bCs/>
          <w:iCs/>
          <w:color w:val="000000"/>
          <w:sz w:val="24"/>
        </w:rPr>
        <w:t>-</w:t>
      </w:r>
    </w:p>
    <w:p w14:paraId="0FAE046B" w14:textId="17761A3B" w:rsidR="00A56A09" w:rsidRDefault="00A56A09" w:rsidP="001767D5">
      <w:pPr>
        <w:pStyle w:val="BodyText"/>
        <w:ind w:left="0"/>
      </w:pPr>
    </w:p>
    <w:p w14:paraId="28D9096D" w14:textId="294B52B8" w:rsidR="003F44E8" w:rsidRDefault="003F44E8" w:rsidP="001767D5">
      <w:pPr>
        <w:pStyle w:val="BodyText"/>
        <w:ind w:left="0"/>
      </w:pPr>
    </w:p>
    <w:p w14:paraId="2ED38604" w14:textId="28B836B9" w:rsidR="003F44E8" w:rsidRPr="008B4D06" w:rsidRDefault="003F44E8" w:rsidP="003F44E8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Use case: </w:t>
      </w:r>
      <w:r>
        <w:rPr>
          <w:bCs/>
          <w:iCs/>
          <w:color w:val="000000"/>
          <w:sz w:val="24"/>
        </w:rPr>
        <w:t>Ban user</w:t>
      </w:r>
    </w:p>
    <w:p w14:paraId="03C9068C" w14:textId="77777777" w:rsidR="003F44E8" w:rsidRPr="008B4D06" w:rsidRDefault="003F44E8" w:rsidP="003F44E8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>Level:</w:t>
      </w:r>
      <w:r>
        <w:rPr>
          <w:bCs/>
          <w:iCs/>
          <w:color w:val="000000"/>
          <w:sz w:val="24"/>
        </w:rPr>
        <w:t xml:space="preserve"> User-goal</w:t>
      </w:r>
    </w:p>
    <w:p w14:paraId="520CDA16" w14:textId="77777777" w:rsidR="003F44E8" w:rsidRPr="008B4D06" w:rsidRDefault="003F44E8" w:rsidP="003F44E8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Primary actor: </w:t>
      </w:r>
      <w:r>
        <w:rPr>
          <w:bCs/>
          <w:iCs/>
          <w:color w:val="000000"/>
          <w:sz w:val="24"/>
        </w:rPr>
        <w:t>Administrator</w:t>
      </w:r>
    </w:p>
    <w:p w14:paraId="521764CB" w14:textId="15CFE6C9" w:rsidR="003F44E8" w:rsidRPr="008B4D06" w:rsidRDefault="003F44E8" w:rsidP="003F44E8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Main success scenario: </w:t>
      </w:r>
      <w:r>
        <w:rPr>
          <w:bCs/>
          <w:iCs/>
          <w:color w:val="000000"/>
          <w:sz w:val="24"/>
        </w:rPr>
        <w:t>After the administrator has logged-in, he/she selects the writer of the book which contains spam or stolen material and bans him.</w:t>
      </w:r>
    </w:p>
    <w:p w14:paraId="6682A1AD" w14:textId="6F404175" w:rsidR="003F44E8" w:rsidRPr="008B4D06" w:rsidRDefault="003F44E8" w:rsidP="003F44E8">
      <w:pPr>
        <w:numPr>
          <w:ilvl w:val="1"/>
          <w:numId w:val="24"/>
        </w:numPr>
        <w:spacing w:line="240" w:lineRule="auto"/>
        <w:jc w:val="both"/>
        <w:rPr>
          <w:bCs/>
          <w:iCs/>
          <w:color w:val="000000"/>
          <w:sz w:val="24"/>
        </w:rPr>
      </w:pPr>
      <w:r w:rsidRPr="008B4D06">
        <w:rPr>
          <w:bCs/>
          <w:iCs/>
          <w:color w:val="000000"/>
          <w:sz w:val="24"/>
        </w:rPr>
        <w:t xml:space="preserve">Extensions: </w:t>
      </w:r>
      <w:r>
        <w:rPr>
          <w:bCs/>
          <w:iCs/>
          <w:color w:val="000000"/>
          <w:sz w:val="24"/>
        </w:rPr>
        <w:t>The administrator can also search for a specific user and ban him.</w:t>
      </w:r>
      <w:r w:rsidR="008F5BD7">
        <w:rPr>
          <w:bCs/>
          <w:iCs/>
          <w:color w:val="000000"/>
          <w:sz w:val="24"/>
        </w:rPr>
        <w:t xml:space="preserve"> If the user is also an administrator, this use case fails.</w:t>
      </w:r>
    </w:p>
    <w:p w14:paraId="49B1388E" w14:textId="77777777" w:rsidR="003F44E8" w:rsidRDefault="003F44E8" w:rsidP="001767D5">
      <w:pPr>
        <w:pStyle w:val="BodyText"/>
        <w:ind w:left="0"/>
      </w:pPr>
    </w:p>
    <w:p w14:paraId="48618DD7" w14:textId="72CFAFDB" w:rsidR="003F44E8" w:rsidRDefault="003F44E8" w:rsidP="00D623CF">
      <w:pPr>
        <w:pStyle w:val="BodyText"/>
        <w:ind w:left="0"/>
      </w:pPr>
    </w:p>
    <w:p w14:paraId="249A6297" w14:textId="77777777" w:rsidR="008B66B8" w:rsidRPr="00A56A09" w:rsidRDefault="008B66B8" w:rsidP="00D623CF">
      <w:pPr>
        <w:pStyle w:val="BodyText"/>
        <w:ind w:left="0"/>
      </w:pPr>
    </w:p>
    <w:p w14:paraId="63D27C62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14:paraId="66F5EA1F" w14:textId="4F053D73" w:rsidR="00D623CF" w:rsidRDefault="00DA5FF2" w:rsidP="00D623CF">
      <w:pPr>
        <w:pStyle w:val="BodyText"/>
      </w:pPr>
      <w:r>
        <w:rPr>
          <w:noProof/>
        </w:rPr>
        <w:pict w14:anchorId="2BDBC4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256pt;width:468pt;height:234.5pt;z-index:1;mso-position-horizontal-relative:margin;mso-position-vertical-relative:margin">
            <v:imagedata r:id="rId8" o:title="OL_usecases"/>
            <w10:wrap type="square" anchorx="margin" anchory="margin"/>
          </v:shape>
        </w:pict>
      </w:r>
    </w:p>
    <w:p w14:paraId="323F9C8A" w14:textId="77777777" w:rsidR="00D623CF" w:rsidRDefault="00D623CF" w:rsidP="00D623CF">
      <w:pPr>
        <w:pStyle w:val="BodyText"/>
      </w:pPr>
    </w:p>
    <w:p w14:paraId="04812F98" w14:textId="0264E6BE" w:rsidR="00D623CF" w:rsidRPr="00D623CF" w:rsidRDefault="00D623CF" w:rsidP="00D623CF">
      <w:pPr>
        <w:pStyle w:val="BodyText"/>
      </w:pPr>
    </w:p>
    <w:sectPr w:rsidR="00D623CF" w:rsidRPr="00D623CF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F4A02" w14:textId="77777777" w:rsidR="00DA5FF2" w:rsidRDefault="00DA5FF2">
      <w:pPr>
        <w:spacing w:line="240" w:lineRule="auto"/>
      </w:pPr>
      <w:r>
        <w:separator/>
      </w:r>
    </w:p>
  </w:endnote>
  <w:endnote w:type="continuationSeparator" w:id="0">
    <w:p w14:paraId="6E7ACB4F" w14:textId="77777777" w:rsidR="00DA5FF2" w:rsidRDefault="00DA5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299A06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8EB0F9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28223D" w14:textId="16F4B420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741B">
              <w:t>&lt;Student</w:t>
            </w:r>
            <w:r w:rsidR="000916B9">
              <w:t xml:space="preserve"> Name&gt;</w:t>
            </w:r>
          </w:fldSimple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957D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B659A5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1504BE79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36A2E" w14:textId="77777777" w:rsidR="00DA5FF2" w:rsidRDefault="00DA5FF2">
      <w:pPr>
        <w:spacing w:line="240" w:lineRule="auto"/>
      </w:pPr>
      <w:r>
        <w:separator/>
      </w:r>
    </w:p>
  </w:footnote>
  <w:footnote w:type="continuationSeparator" w:id="0">
    <w:p w14:paraId="6B79996E" w14:textId="77777777" w:rsidR="00DA5FF2" w:rsidRDefault="00DA5F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608EC" w14:textId="77777777" w:rsidR="008C4393" w:rsidRDefault="008C4393">
    <w:pPr>
      <w:rPr>
        <w:sz w:val="24"/>
      </w:rPr>
    </w:pPr>
  </w:p>
  <w:p w14:paraId="4D111499" w14:textId="77777777" w:rsidR="008C4393" w:rsidRDefault="008C4393">
    <w:pPr>
      <w:pBdr>
        <w:top w:val="single" w:sz="6" w:space="1" w:color="auto"/>
      </w:pBdr>
      <w:rPr>
        <w:sz w:val="24"/>
      </w:rPr>
    </w:pPr>
  </w:p>
  <w:p w14:paraId="23500A86" w14:textId="0646E231" w:rsidR="008C4393" w:rsidRPr="000D693E" w:rsidRDefault="007018B9">
    <w:pPr>
      <w:pBdr>
        <w:bottom w:val="single" w:sz="6" w:space="1" w:color="auto"/>
      </w:pBdr>
      <w:jc w:val="right"/>
      <w:rPr>
        <w:rFonts w:ascii="Arial" w:hAnsi="Arial" w:cs="Arial"/>
        <w:b/>
        <w:sz w:val="36"/>
      </w:rPr>
    </w:pPr>
    <w:r w:rsidRPr="000D693E">
      <w:rPr>
        <w:rFonts w:ascii="Arial" w:hAnsi="Arial" w:cs="Arial"/>
        <w:b/>
        <w:sz w:val="36"/>
      </w:rPr>
      <w:t>Petrariu Andrei</w:t>
    </w:r>
  </w:p>
  <w:p w14:paraId="50B08175" w14:textId="398EE3AA" w:rsidR="0004741B" w:rsidRPr="000D693E" w:rsidRDefault="007018B9" w:rsidP="0004741B">
    <w:pPr>
      <w:pBdr>
        <w:bottom w:val="single" w:sz="6" w:space="1" w:color="auto"/>
      </w:pBdr>
      <w:jc w:val="right"/>
      <w:rPr>
        <w:rFonts w:ascii="Arial" w:hAnsi="Arial" w:cs="Arial"/>
        <w:b/>
        <w:sz w:val="36"/>
      </w:rPr>
    </w:pPr>
    <w:r w:rsidRPr="000D693E">
      <w:rPr>
        <w:rFonts w:ascii="Arial" w:hAnsi="Arial" w:cs="Arial"/>
        <w:b/>
        <w:sz w:val="36"/>
      </w:rPr>
      <w:t>Group 30431</w:t>
    </w:r>
  </w:p>
  <w:p w14:paraId="1E6349FC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621A1246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704B562F" w14:textId="77777777">
      <w:tc>
        <w:tcPr>
          <w:tcW w:w="6379" w:type="dxa"/>
        </w:tcPr>
        <w:p w14:paraId="2176B51D" w14:textId="60A32CBD" w:rsidR="008C4393" w:rsidRDefault="000D693E">
          <w:r>
            <w:t>Online Library</w:t>
          </w:r>
        </w:p>
      </w:tc>
      <w:tc>
        <w:tcPr>
          <w:tcW w:w="3179" w:type="dxa"/>
        </w:tcPr>
        <w:p w14:paraId="620EE3F0" w14:textId="40E32BEC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790A31ED" w14:textId="77777777">
      <w:tc>
        <w:tcPr>
          <w:tcW w:w="6379" w:type="dxa"/>
        </w:tcPr>
        <w:p w14:paraId="15364DC6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5F5272C7" w14:textId="12A871F0" w:rsidR="008C4393" w:rsidRDefault="00570E86">
          <w:r>
            <w:t xml:space="preserve">  Date:  </w:t>
          </w:r>
          <w:r w:rsidR="000D693E">
            <w:t>17.03.2020</w:t>
          </w:r>
        </w:p>
      </w:tc>
    </w:tr>
  </w:tbl>
  <w:p w14:paraId="324B555D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B6C04A2"/>
    <w:multiLevelType w:val="hybridMultilevel"/>
    <w:tmpl w:val="BE3E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92EB5"/>
    <w:multiLevelType w:val="hybridMultilevel"/>
    <w:tmpl w:val="2174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7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50D4B"/>
    <w:rsid w:val="000916B9"/>
    <w:rsid w:val="000D693E"/>
    <w:rsid w:val="00130A77"/>
    <w:rsid w:val="001767D5"/>
    <w:rsid w:val="002D02EB"/>
    <w:rsid w:val="003D32D4"/>
    <w:rsid w:val="003F44E8"/>
    <w:rsid w:val="00561BC3"/>
    <w:rsid w:val="00562491"/>
    <w:rsid w:val="0056530F"/>
    <w:rsid w:val="00570E86"/>
    <w:rsid w:val="005957D0"/>
    <w:rsid w:val="00664E4B"/>
    <w:rsid w:val="006C543D"/>
    <w:rsid w:val="007018B9"/>
    <w:rsid w:val="00752EBE"/>
    <w:rsid w:val="008B4D06"/>
    <w:rsid w:val="008B66B8"/>
    <w:rsid w:val="008C4393"/>
    <w:rsid w:val="008D6F0D"/>
    <w:rsid w:val="008E1823"/>
    <w:rsid w:val="008F5BD7"/>
    <w:rsid w:val="0090593F"/>
    <w:rsid w:val="00953092"/>
    <w:rsid w:val="00A56A09"/>
    <w:rsid w:val="00BC520A"/>
    <w:rsid w:val="00C0175E"/>
    <w:rsid w:val="00C709E3"/>
    <w:rsid w:val="00D047E9"/>
    <w:rsid w:val="00D623CF"/>
    <w:rsid w:val="00D720D3"/>
    <w:rsid w:val="00D72D5F"/>
    <w:rsid w:val="00DA5FF2"/>
    <w:rsid w:val="00F953F1"/>
    <w:rsid w:val="00F9550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FED0383"/>
  <w15:docId w15:val="{C5CF5389-E50D-407C-9C9E-EE9CBCC9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59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Andrei Petrariu</cp:lastModifiedBy>
  <cp:revision>22</cp:revision>
  <dcterms:created xsi:type="dcterms:W3CDTF">2010-02-24T09:14:00Z</dcterms:created>
  <dcterms:modified xsi:type="dcterms:W3CDTF">2020-03-17T13:14:00Z</dcterms:modified>
</cp:coreProperties>
</file>